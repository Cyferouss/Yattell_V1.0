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75A8F" w14:textId="77777777" w:rsidR="00FB52A5" w:rsidRDefault="0021022F">
      <w:pPr>
        <w:pStyle w:val="Heading1"/>
      </w:pPr>
      <w:r>
        <w:t>May 30, 2017</w:t>
      </w:r>
    </w:p>
    <w:p w14:paraId="474A1450" w14:textId="77777777" w:rsidR="00FB52A5" w:rsidRDefault="0021022F" w:rsidP="0021022F">
      <w:pPr>
        <w:pStyle w:val="Heading2"/>
        <w:numPr>
          <w:ilvl w:val="0"/>
          <w:numId w:val="5"/>
        </w:numPr>
      </w:pPr>
      <w:r>
        <w:t>Clarify company developing direction</w:t>
      </w:r>
    </w:p>
    <w:p w14:paraId="7FFA1E58" w14:textId="77777777" w:rsidR="0021022F" w:rsidRPr="0021022F" w:rsidRDefault="0021022F" w:rsidP="0021022F">
      <w:pPr>
        <w:pStyle w:val="ListParagraph"/>
        <w:numPr>
          <w:ilvl w:val="0"/>
          <w:numId w:val="5"/>
        </w:numPr>
      </w:pPr>
      <w:r>
        <w:t>Brainstorm all components for each web page</w:t>
      </w:r>
      <w:bookmarkStart w:id="0" w:name="_GoBack"/>
      <w:bookmarkEnd w:id="0"/>
      <w:r>
        <w:t xml:space="preserve"> </w:t>
      </w:r>
    </w:p>
    <w:sectPr w:rsidR="0021022F" w:rsidRPr="0021022F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15924" w14:textId="77777777" w:rsidR="005C5F6B" w:rsidRDefault="005C5F6B">
      <w:r>
        <w:separator/>
      </w:r>
    </w:p>
    <w:p w14:paraId="14D5AE98" w14:textId="77777777" w:rsidR="005C5F6B" w:rsidRDefault="005C5F6B"/>
  </w:endnote>
  <w:endnote w:type="continuationSeparator" w:id="0">
    <w:p w14:paraId="2CFA7077" w14:textId="77777777" w:rsidR="005C5F6B" w:rsidRDefault="005C5F6B">
      <w:r>
        <w:continuationSeparator/>
      </w:r>
    </w:p>
    <w:p w14:paraId="1EB93F61" w14:textId="77777777" w:rsidR="005C5F6B" w:rsidRDefault="005C5F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869A32" w14:textId="77777777" w:rsidR="00FB52A5" w:rsidRDefault="005C5F6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6FE1A" w14:textId="77777777" w:rsidR="005C5F6B" w:rsidRDefault="005C5F6B">
      <w:r>
        <w:separator/>
      </w:r>
    </w:p>
    <w:p w14:paraId="6C5F21D4" w14:textId="77777777" w:rsidR="005C5F6B" w:rsidRDefault="005C5F6B"/>
  </w:footnote>
  <w:footnote w:type="continuationSeparator" w:id="0">
    <w:p w14:paraId="1099309C" w14:textId="77777777" w:rsidR="005C5F6B" w:rsidRDefault="005C5F6B">
      <w:r>
        <w:continuationSeparator/>
      </w:r>
    </w:p>
    <w:p w14:paraId="5FEA9B26" w14:textId="77777777" w:rsidR="005C5F6B" w:rsidRDefault="005C5F6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80CC9F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E13AE"/>
    <w:multiLevelType w:val="hybridMultilevel"/>
    <w:tmpl w:val="E3305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2F"/>
    <w:rsid w:val="0021022F"/>
    <w:rsid w:val="005C5F6B"/>
    <w:rsid w:val="00FB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293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10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nboding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A4"/>
    <w:rsid w:val="00C0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3F1133F7B3A343A1ACF279574352FC">
    <w:name w:val="EC3F1133F7B3A343A1ACF279574352FC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7018BDB0D3EED140A59A7E87B1B2F877">
    <w:name w:val="7018BDB0D3EED140A59A7E87B1B2F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</TotalTime>
  <Pages>1</Pages>
  <Words>14</Words>
  <Characters>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Yanbo Ding</dc:creator>
  <cp:keywords/>
  <dc:description/>
  <cp:lastModifiedBy>Yanbo Ding</cp:lastModifiedBy>
  <cp:revision>1</cp:revision>
  <dcterms:created xsi:type="dcterms:W3CDTF">2017-05-30T22:11:00Z</dcterms:created>
  <dcterms:modified xsi:type="dcterms:W3CDTF">2017-05-30T22:19:00Z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